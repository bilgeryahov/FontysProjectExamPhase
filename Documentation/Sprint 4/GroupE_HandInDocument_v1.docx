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F16" w:rsidRDefault="00497B60">
      <w:pPr>
        <w:pStyle w:val="Title"/>
      </w:pPr>
      <w:r>
        <w:t>Hand-in document</w:t>
      </w:r>
    </w:p>
    <w:p w:rsidR="00771F16" w:rsidRDefault="00497B60">
      <w:pPr>
        <w:pStyle w:val="Heading1"/>
      </w:pPr>
      <w:bookmarkStart w:id="0" w:name="_Toc499872476"/>
      <w:r>
        <w:t>“Show-me” project</w:t>
      </w:r>
      <w:bookmarkEnd w:id="0"/>
    </w:p>
    <w:p w:rsidR="000A0F9B" w:rsidRDefault="00497B60" w:rsidP="00497B60">
      <w:r>
        <w:t xml:space="preserve">The current piece of booklet represents useful information about the project, being developed from Code Ninjas for the last couple of months. The document is meant to act as a piece of instructions/manuals, which will be guiding the user (or future developers) in the process of setting up the correct environment for each software component. Writing this piece of booklet will be done synchronously together with the project development, so any problems and unclear topics are welcome to be discussed and furtherly improved.  </w:t>
      </w:r>
    </w:p>
    <w:p w:rsidR="00497B60" w:rsidRDefault="00497B60" w:rsidP="00497B60"/>
    <w:p w:rsidR="00497B60" w:rsidRDefault="00497B60" w:rsidP="00497B60"/>
    <w:p w:rsidR="00497B60" w:rsidRDefault="00497B60" w:rsidP="00497B60">
      <w:pPr>
        <w:jc w:val="right"/>
      </w:pPr>
      <w:r>
        <w:t>Code Ninjas</w:t>
      </w:r>
    </w:p>
    <w:p w:rsidR="00497B60" w:rsidRDefault="00497B60" w:rsidP="00497B60">
      <w:pPr>
        <w:jc w:val="right"/>
      </w:pPr>
      <w:r>
        <w:t>01.12.2017</w:t>
      </w:r>
    </w:p>
    <w:p w:rsidR="00497B60" w:rsidRDefault="00497B60" w:rsidP="00497B60">
      <w:pPr>
        <w:jc w:val="right"/>
      </w:pPr>
      <w:r>
        <w:t>Eindhoven, the Netherlands</w:t>
      </w:r>
    </w:p>
    <w:p w:rsidR="00497B60" w:rsidRPr="00497B60" w:rsidRDefault="00497B60" w:rsidP="00497B60"/>
    <w:p w:rsidR="00497B60" w:rsidRPr="00497B60" w:rsidRDefault="00497B60" w:rsidP="00497B60"/>
    <w:p w:rsidR="00497B60" w:rsidRPr="00497B60" w:rsidRDefault="00497B60" w:rsidP="00497B60"/>
    <w:p w:rsidR="00497B60" w:rsidRPr="00497B60" w:rsidRDefault="00497B60" w:rsidP="00497B60"/>
    <w:p w:rsidR="00497B60" w:rsidRPr="00497B60" w:rsidRDefault="00497B60" w:rsidP="00497B60"/>
    <w:p w:rsidR="00497B60" w:rsidRPr="00497B60" w:rsidRDefault="00497B60" w:rsidP="00497B60"/>
    <w:p w:rsidR="00497B60" w:rsidRPr="00497B60" w:rsidRDefault="00497B60" w:rsidP="00497B60"/>
    <w:p w:rsidR="00497B60" w:rsidRPr="00497B60" w:rsidRDefault="00497B60" w:rsidP="00497B60"/>
    <w:p w:rsidR="00497B60" w:rsidRPr="00497B60" w:rsidRDefault="00497B60" w:rsidP="00497B60"/>
    <w:p w:rsidR="00497B60" w:rsidRPr="00497B60" w:rsidRDefault="00497B60" w:rsidP="00497B60"/>
    <w:p w:rsidR="00497B60" w:rsidRDefault="00497B60" w:rsidP="00497B60"/>
    <w:p w:rsidR="00497B60" w:rsidRDefault="00497B60" w:rsidP="00497B60"/>
    <w:p w:rsidR="00497B60" w:rsidRDefault="00497B60" w:rsidP="00497B60"/>
    <w:p w:rsidR="00497B60" w:rsidRDefault="00497B60" w:rsidP="00497B60"/>
    <w:p w:rsidR="00497B60" w:rsidRDefault="00497B60" w:rsidP="00497B60"/>
    <w:p w:rsidR="00497B60" w:rsidRDefault="00497B60" w:rsidP="00497B60"/>
    <w:sdt>
      <w:sdtPr>
        <w:id w:val="-1161385039"/>
        <w:docPartObj>
          <w:docPartGallery w:val="Table of Contents"/>
          <w:docPartUnique/>
        </w:docPartObj>
      </w:sdtPr>
      <w:sdtEndPr>
        <w:rPr>
          <w:rFonts w:asciiTheme="minorHAnsi" w:eastAsiaTheme="minorEastAsia" w:hAnsiTheme="minorHAnsi" w:cstheme="minorBidi"/>
          <w:noProof/>
          <w:sz w:val="22"/>
          <w:szCs w:val="22"/>
        </w:rPr>
      </w:sdtEndPr>
      <w:sdtContent>
        <w:p w:rsidR="004B5D52" w:rsidRDefault="004B5D52">
          <w:pPr>
            <w:pStyle w:val="TOCHeading"/>
          </w:pPr>
          <w:r>
            <w:t>Contents</w:t>
          </w:r>
        </w:p>
        <w:p w:rsidR="004B5D52" w:rsidRDefault="004B5D52">
          <w:pPr>
            <w:pStyle w:val="TOC1"/>
            <w:tabs>
              <w:tab w:val="right" w:leader="dot" w:pos="9350"/>
            </w:tabs>
            <w:rPr>
              <w:noProof/>
              <w:lang w:eastAsia="en-US"/>
            </w:rPr>
          </w:pPr>
          <w:r>
            <w:fldChar w:fldCharType="begin"/>
          </w:r>
          <w:r>
            <w:instrText xml:space="preserve"> TOC \o "1-3" \h \z \u </w:instrText>
          </w:r>
          <w:r>
            <w:fldChar w:fldCharType="separate"/>
          </w:r>
          <w:hyperlink w:anchor="_Toc499872476" w:history="1">
            <w:r w:rsidRPr="00A62103">
              <w:rPr>
                <w:rStyle w:val="Hyperlink"/>
                <w:noProof/>
              </w:rPr>
              <w:t>“Show-me” project</w:t>
            </w:r>
            <w:r>
              <w:rPr>
                <w:noProof/>
                <w:webHidden/>
              </w:rPr>
              <w:tab/>
            </w:r>
            <w:r>
              <w:rPr>
                <w:noProof/>
                <w:webHidden/>
              </w:rPr>
              <w:fldChar w:fldCharType="begin"/>
            </w:r>
            <w:r>
              <w:rPr>
                <w:noProof/>
                <w:webHidden/>
              </w:rPr>
              <w:instrText xml:space="preserve"> PAGEREF _Toc499872476 \h </w:instrText>
            </w:r>
            <w:r>
              <w:rPr>
                <w:noProof/>
                <w:webHidden/>
              </w:rPr>
            </w:r>
            <w:r>
              <w:rPr>
                <w:noProof/>
                <w:webHidden/>
              </w:rPr>
              <w:fldChar w:fldCharType="separate"/>
            </w:r>
            <w:r>
              <w:rPr>
                <w:noProof/>
                <w:webHidden/>
              </w:rPr>
              <w:t>1</w:t>
            </w:r>
            <w:r>
              <w:rPr>
                <w:noProof/>
                <w:webHidden/>
              </w:rPr>
              <w:fldChar w:fldCharType="end"/>
            </w:r>
          </w:hyperlink>
        </w:p>
        <w:p w:rsidR="004B5D52" w:rsidRDefault="004B5D52">
          <w:pPr>
            <w:pStyle w:val="TOC1"/>
            <w:tabs>
              <w:tab w:val="right" w:leader="dot" w:pos="9350"/>
            </w:tabs>
            <w:rPr>
              <w:noProof/>
              <w:lang w:eastAsia="en-US"/>
            </w:rPr>
          </w:pPr>
          <w:hyperlink w:anchor="_Toc499872477" w:history="1">
            <w:r w:rsidRPr="00A62103">
              <w:rPr>
                <w:rStyle w:val="Hyperlink"/>
                <w:noProof/>
              </w:rPr>
              <w:t>General project structure</w:t>
            </w:r>
            <w:r>
              <w:rPr>
                <w:noProof/>
                <w:webHidden/>
              </w:rPr>
              <w:tab/>
            </w:r>
            <w:r>
              <w:rPr>
                <w:noProof/>
                <w:webHidden/>
              </w:rPr>
              <w:fldChar w:fldCharType="begin"/>
            </w:r>
            <w:r>
              <w:rPr>
                <w:noProof/>
                <w:webHidden/>
              </w:rPr>
              <w:instrText xml:space="preserve"> PAGEREF _Toc499872477 \h </w:instrText>
            </w:r>
            <w:r>
              <w:rPr>
                <w:noProof/>
                <w:webHidden/>
              </w:rPr>
            </w:r>
            <w:r>
              <w:rPr>
                <w:noProof/>
                <w:webHidden/>
              </w:rPr>
              <w:fldChar w:fldCharType="separate"/>
            </w:r>
            <w:r>
              <w:rPr>
                <w:noProof/>
                <w:webHidden/>
              </w:rPr>
              <w:t>3</w:t>
            </w:r>
            <w:r>
              <w:rPr>
                <w:noProof/>
                <w:webHidden/>
              </w:rPr>
              <w:fldChar w:fldCharType="end"/>
            </w:r>
          </w:hyperlink>
        </w:p>
        <w:p w:rsidR="004B5D52" w:rsidRDefault="004B5D52">
          <w:pPr>
            <w:pStyle w:val="TOC1"/>
            <w:tabs>
              <w:tab w:val="right" w:leader="dot" w:pos="9350"/>
            </w:tabs>
            <w:rPr>
              <w:noProof/>
              <w:lang w:eastAsia="en-US"/>
            </w:rPr>
          </w:pPr>
          <w:hyperlink w:anchor="_Toc499872478" w:history="1">
            <w:r w:rsidRPr="00A62103">
              <w:rPr>
                <w:rStyle w:val="Hyperlink"/>
                <w:noProof/>
              </w:rPr>
              <w:t>Mobile Application</w:t>
            </w:r>
            <w:r>
              <w:rPr>
                <w:noProof/>
                <w:webHidden/>
              </w:rPr>
              <w:tab/>
            </w:r>
            <w:r>
              <w:rPr>
                <w:noProof/>
                <w:webHidden/>
              </w:rPr>
              <w:fldChar w:fldCharType="begin"/>
            </w:r>
            <w:r>
              <w:rPr>
                <w:noProof/>
                <w:webHidden/>
              </w:rPr>
              <w:instrText xml:space="preserve"> PAGEREF _Toc499872478 \h </w:instrText>
            </w:r>
            <w:r>
              <w:rPr>
                <w:noProof/>
                <w:webHidden/>
              </w:rPr>
            </w:r>
            <w:r>
              <w:rPr>
                <w:noProof/>
                <w:webHidden/>
              </w:rPr>
              <w:fldChar w:fldCharType="separate"/>
            </w:r>
            <w:r>
              <w:rPr>
                <w:noProof/>
                <w:webHidden/>
              </w:rPr>
              <w:t>4</w:t>
            </w:r>
            <w:r>
              <w:rPr>
                <w:noProof/>
                <w:webHidden/>
              </w:rPr>
              <w:fldChar w:fldCharType="end"/>
            </w:r>
          </w:hyperlink>
        </w:p>
        <w:p w:rsidR="004B5D52" w:rsidRDefault="004B5D52">
          <w:pPr>
            <w:pStyle w:val="TOC2"/>
            <w:tabs>
              <w:tab w:val="right" w:leader="dot" w:pos="9350"/>
            </w:tabs>
            <w:rPr>
              <w:noProof/>
              <w:lang w:eastAsia="en-US"/>
            </w:rPr>
          </w:pPr>
          <w:hyperlink w:anchor="_Toc499872479" w:history="1">
            <w:r w:rsidRPr="00A62103">
              <w:rPr>
                <w:rStyle w:val="Hyperlink"/>
                <w:noProof/>
              </w:rPr>
              <w:t>Android</w:t>
            </w:r>
            <w:r>
              <w:rPr>
                <w:noProof/>
                <w:webHidden/>
              </w:rPr>
              <w:tab/>
            </w:r>
            <w:r>
              <w:rPr>
                <w:noProof/>
                <w:webHidden/>
              </w:rPr>
              <w:fldChar w:fldCharType="begin"/>
            </w:r>
            <w:r>
              <w:rPr>
                <w:noProof/>
                <w:webHidden/>
              </w:rPr>
              <w:instrText xml:space="preserve"> PAGEREF _Toc499872479 \h </w:instrText>
            </w:r>
            <w:r>
              <w:rPr>
                <w:noProof/>
                <w:webHidden/>
              </w:rPr>
            </w:r>
            <w:r>
              <w:rPr>
                <w:noProof/>
                <w:webHidden/>
              </w:rPr>
              <w:fldChar w:fldCharType="separate"/>
            </w:r>
            <w:r>
              <w:rPr>
                <w:noProof/>
                <w:webHidden/>
              </w:rPr>
              <w:t>4</w:t>
            </w:r>
            <w:r>
              <w:rPr>
                <w:noProof/>
                <w:webHidden/>
              </w:rPr>
              <w:fldChar w:fldCharType="end"/>
            </w:r>
          </w:hyperlink>
        </w:p>
        <w:p w:rsidR="004B5D52" w:rsidRDefault="004B5D52">
          <w:pPr>
            <w:pStyle w:val="TOC3"/>
            <w:tabs>
              <w:tab w:val="right" w:leader="dot" w:pos="9350"/>
            </w:tabs>
            <w:rPr>
              <w:noProof/>
              <w:lang w:eastAsia="en-US"/>
            </w:rPr>
          </w:pPr>
          <w:hyperlink w:anchor="_Toc499872480" w:history="1">
            <w:r w:rsidRPr="00A62103">
              <w:rPr>
                <w:rStyle w:val="Hyperlink"/>
                <w:noProof/>
              </w:rPr>
              <w:t>Set-up and run in development environment</w:t>
            </w:r>
            <w:r>
              <w:rPr>
                <w:noProof/>
                <w:webHidden/>
              </w:rPr>
              <w:tab/>
            </w:r>
            <w:r>
              <w:rPr>
                <w:noProof/>
                <w:webHidden/>
              </w:rPr>
              <w:fldChar w:fldCharType="begin"/>
            </w:r>
            <w:r>
              <w:rPr>
                <w:noProof/>
                <w:webHidden/>
              </w:rPr>
              <w:instrText xml:space="preserve"> PAGEREF _Toc499872480 \h </w:instrText>
            </w:r>
            <w:r>
              <w:rPr>
                <w:noProof/>
                <w:webHidden/>
              </w:rPr>
            </w:r>
            <w:r>
              <w:rPr>
                <w:noProof/>
                <w:webHidden/>
              </w:rPr>
              <w:fldChar w:fldCharType="separate"/>
            </w:r>
            <w:r>
              <w:rPr>
                <w:noProof/>
                <w:webHidden/>
              </w:rPr>
              <w:t>4</w:t>
            </w:r>
            <w:r>
              <w:rPr>
                <w:noProof/>
                <w:webHidden/>
              </w:rPr>
              <w:fldChar w:fldCharType="end"/>
            </w:r>
          </w:hyperlink>
        </w:p>
        <w:p w:rsidR="004B5D52" w:rsidRDefault="004B5D52">
          <w:pPr>
            <w:pStyle w:val="TOC2"/>
            <w:tabs>
              <w:tab w:val="right" w:leader="dot" w:pos="9350"/>
            </w:tabs>
            <w:rPr>
              <w:noProof/>
              <w:lang w:eastAsia="en-US"/>
            </w:rPr>
          </w:pPr>
          <w:hyperlink w:anchor="_Toc499872481" w:history="1">
            <w:r w:rsidRPr="00A62103">
              <w:rPr>
                <w:rStyle w:val="Hyperlink"/>
                <w:noProof/>
              </w:rPr>
              <w:t>IOS</w:t>
            </w:r>
            <w:r>
              <w:rPr>
                <w:noProof/>
                <w:webHidden/>
              </w:rPr>
              <w:tab/>
            </w:r>
            <w:r>
              <w:rPr>
                <w:noProof/>
                <w:webHidden/>
              </w:rPr>
              <w:fldChar w:fldCharType="begin"/>
            </w:r>
            <w:r>
              <w:rPr>
                <w:noProof/>
                <w:webHidden/>
              </w:rPr>
              <w:instrText xml:space="preserve"> PAGEREF _Toc499872481 \h </w:instrText>
            </w:r>
            <w:r>
              <w:rPr>
                <w:noProof/>
                <w:webHidden/>
              </w:rPr>
            </w:r>
            <w:r>
              <w:rPr>
                <w:noProof/>
                <w:webHidden/>
              </w:rPr>
              <w:fldChar w:fldCharType="separate"/>
            </w:r>
            <w:r>
              <w:rPr>
                <w:noProof/>
                <w:webHidden/>
              </w:rPr>
              <w:t>5</w:t>
            </w:r>
            <w:r>
              <w:rPr>
                <w:noProof/>
                <w:webHidden/>
              </w:rPr>
              <w:fldChar w:fldCharType="end"/>
            </w:r>
          </w:hyperlink>
        </w:p>
        <w:p w:rsidR="004B5D52" w:rsidRDefault="004B5D52">
          <w:pPr>
            <w:pStyle w:val="TOC3"/>
            <w:tabs>
              <w:tab w:val="right" w:leader="dot" w:pos="9350"/>
            </w:tabs>
            <w:rPr>
              <w:noProof/>
              <w:lang w:eastAsia="en-US"/>
            </w:rPr>
          </w:pPr>
          <w:hyperlink w:anchor="_Toc499872482" w:history="1">
            <w:r w:rsidRPr="00A62103">
              <w:rPr>
                <w:rStyle w:val="Hyperlink"/>
                <w:noProof/>
              </w:rPr>
              <w:t>Set-up and run in development environment</w:t>
            </w:r>
            <w:r>
              <w:rPr>
                <w:noProof/>
                <w:webHidden/>
              </w:rPr>
              <w:tab/>
            </w:r>
            <w:r>
              <w:rPr>
                <w:noProof/>
                <w:webHidden/>
              </w:rPr>
              <w:fldChar w:fldCharType="begin"/>
            </w:r>
            <w:r>
              <w:rPr>
                <w:noProof/>
                <w:webHidden/>
              </w:rPr>
              <w:instrText xml:space="preserve"> PAGEREF _Toc499872482 \h </w:instrText>
            </w:r>
            <w:r>
              <w:rPr>
                <w:noProof/>
                <w:webHidden/>
              </w:rPr>
            </w:r>
            <w:r>
              <w:rPr>
                <w:noProof/>
                <w:webHidden/>
              </w:rPr>
              <w:fldChar w:fldCharType="separate"/>
            </w:r>
            <w:r>
              <w:rPr>
                <w:noProof/>
                <w:webHidden/>
              </w:rPr>
              <w:t>5</w:t>
            </w:r>
            <w:r>
              <w:rPr>
                <w:noProof/>
                <w:webHidden/>
              </w:rPr>
              <w:fldChar w:fldCharType="end"/>
            </w:r>
          </w:hyperlink>
        </w:p>
        <w:p w:rsidR="004B5D52" w:rsidRDefault="004B5D52">
          <w:pPr>
            <w:pStyle w:val="TOC1"/>
            <w:tabs>
              <w:tab w:val="right" w:leader="dot" w:pos="9350"/>
            </w:tabs>
            <w:rPr>
              <w:noProof/>
              <w:lang w:eastAsia="en-US"/>
            </w:rPr>
          </w:pPr>
          <w:hyperlink w:anchor="_Toc499872483" w:history="1">
            <w:r w:rsidRPr="00A62103">
              <w:rPr>
                <w:rStyle w:val="Hyperlink"/>
                <w:noProof/>
              </w:rPr>
              <w:t>Web Client</w:t>
            </w:r>
            <w:r>
              <w:rPr>
                <w:noProof/>
                <w:webHidden/>
              </w:rPr>
              <w:tab/>
            </w:r>
            <w:r>
              <w:rPr>
                <w:noProof/>
                <w:webHidden/>
              </w:rPr>
              <w:fldChar w:fldCharType="begin"/>
            </w:r>
            <w:r>
              <w:rPr>
                <w:noProof/>
                <w:webHidden/>
              </w:rPr>
              <w:instrText xml:space="preserve"> PAGEREF _Toc499872483 \h </w:instrText>
            </w:r>
            <w:r>
              <w:rPr>
                <w:noProof/>
                <w:webHidden/>
              </w:rPr>
            </w:r>
            <w:r>
              <w:rPr>
                <w:noProof/>
                <w:webHidden/>
              </w:rPr>
              <w:fldChar w:fldCharType="separate"/>
            </w:r>
            <w:r>
              <w:rPr>
                <w:noProof/>
                <w:webHidden/>
              </w:rPr>
              <w:t>6</w:t>
            </w:r>
            <w:r>
              <w:rPr>
                <w:noProof/>
                <w:webHidden/>
              </w:rPr>
              <w:fldChar w:fldCharType="end"/>
            </w:r>
          </w:hyperlink>
        </w:p>
        <w:p w:rsidR="004B5D52" w:rsidRDefault="004B5D52">
          <w:pPr>
            <w:pStyle w:val="TOC3"/>
            <w:tabs>
              <w:tab w:val="right" w:leader="dot" w:pos="9350"/>
            </w:tabs>
            <w:rPr>
              <w:noProof/>
              <w:lang w:eastAsia="en-US"/>
            </w:rPr>
          </w:pPr>
          <w:hyperlink w:anchor="_Toc499872484" w:history="1">
            <w:r w:rsidRPr="00A62103">
              <w:rPr>
                <w:rStyle w:val="Hyperlink"/>
                <w:noProof/>
              </w:rPr>
              <w:t>Set-up and run in development environment</w:t>
            </w:r>
            <w:r>
              <w:rPr>
                <w:noProof/>
                <w:webHidden/>
              </w:rPr>
              <w:tab/>
            </w:r>
            <w:r>
              <w:rPr>
                <w:noProof/>
                <w:webHidden/>
              </w:rPr>
              <w:fldChar w:fldCharType="begin"/>
            </w:r>
            <w:r>
              <w:rPr>
                <w:noProof/>
                <w:webHidden/>
              </w:rPr>
              <w:instrText xml:space="preserve"> PAGEREF _Toc499872484 \h </w:instrText>
            </w:r>
            <w:r>
              <w:rPr>
                <w:noProof/>
                <w:webHidden/>
              </w:rPr>
            </w:r>
            <w:r>
              <w:rPr>
                <w:noProof/>
                <w:webHidden/>
              </w:rPr>
              <w:fldChar w:fldCharType="separate"/>
            </w:r>
            <w:r>
              <w:rPr>
                <w:noProof/>
                <w:webHidden/>
              </w:rPr>
              <w:t>6</w:t>
            </w:r>
            <w:r>
              <w:rPr>
                <w:noProof/>
                <w:webHidden/>
              </w:rPr>
              <w:fldChar w:fldCharType="end"/>
            </w:r>
          </w:hyperlink>
        </w:p>
        <w:p w:rsidR="004B5D52" w:rsidRDefault="004B5D52">
          <w:pPr>
            <w:pStyle w:val="TOC1"/>
            <w:tabs>
              <w:tab w:val="right" w:leader="dot" w:pos="9350"/>
            </w:tabs>
            <w:rPr>
              <w:noProof/>
              <w:lang w:eastAsia="en-US"/>
            </w:rPr>
          </w:pPr>
          <w:hyperlink w:anchor="_Toc499872485" w:history="1">
            <w:r w:rsidRPr="00A62103">
              <w:rPr>
                <w:rStyle w:val="Hyperlink"/>
                <w:noProof/>
              </w:rPr>
              <w:t>Software Service System</w:t>
            </w:r>
            <w:r>
              <w:rPr>
                <w:noProof/>
                <w:webHidden/>
              </w:rPr>
              <w:tab/>
            </w:r>
            <w:r>
              <w:rPr>
                <w:noProof/>
                <w:webHidden/>
              </w:rPr>
              <w:fldChar w:fldCharType="begin"/>
            </w:r>
            <w:r>
              <w:rPr>
                <w:noProof/>
                <w:webHidden/>
              </w:rPr>
              <w:instrText xml:space="preserve"> PAGEREF _Toc499872485 \h </w:instrText>
            </w:r>
            <w:r>
              <w:rPr>
                <w:noProof/>
                <w:webHidden/>
              </w:rPr>
            </w:r>
            <w:r>
              <w:rPr>
                <w:noProof/>
                <w:webHidden/>
              </w:rPr>
              <w:fldChar w:fldCharType="separate"/>
            </w:r>
            <w:r>
              <w:rPr>
                <w:noProof/>
                <w:webHidden/>
              </w:rPr>
              <w:t>7</w:t>
            </w:r>
            <w:r>
              <w:rPr>
                <w:noProof/>
                <w:webHidden/>
              </w:rPr>
              <w:fldChar w:fldCharType="end"/>
            </w:r>
          </w:hyperlink>
        </w:p>
        <w:p w:rsidR="004B5D52" w:rsidRDefault="004B5D52">
          <w:pPr>
            <w:pStyle w:val="TOC3"/>
            <w:tabs>
              <w:tab w:val="right" w:leader="dot" w:pos="9350"/>
            </w:tabs>
            <w:rPr>
              <w:noProof/>
              <w:lang w:eastAsia="en-US"/>
            </w:rPr>
          </w:pPr>
          <w:hyperlink w:anchor="_Toc499872486" w:history="1">
            <w:r w:rsidRPr="00A62103">
              <w:rPr>
                <w:rStyle w:val="Hyperlink"/>
                <w:noProof/>
              </w:rPr>
              <w:t>Set-up and run in development environment</w:t>
            </w:r>
            <w:r>
              <w:rPr>
                <w:noProof/>
                <w:webHidden/>
              </w:rPr>
              <w:tab/>
            </w:r>
            <w:r>
              <w:rPr>
                <w:noProof/>
                <w:webHidden/>
              </w:rPr>
              <w:fldChar w:fldCharType="begin"/>
            </w:r>
            <w:r>
              <w:rPr>
                <w:noProof/>
                <w:webHidden/>
              </w:rPr>
              <w:instrText xml:space="preserve"> PAGEREF _Toc499872486 \h </w:instrText>
            </w:r>
            <w:r>
              <w:rPr>
                <w:noProof/>
                <w:webHidden/>
              </w:rPr>
            </w:r>
            <w:r>
              <w:rPr>
                <w:noProof/>
                <w:webHidden/>
              </w:rPr>
              <w:fldChar w:fldCharType="separate"/>
            </w:r>
            <w:r>
              <w:rPr>
                <w:noProof/>
                <w:webHidden/>
              </w:rPr>
              <w:t>7</w:t>
            </w:r>
            <w:r>
              <w:rPr>
                <w:noProof/>
                <w:webHidden/>
              </w:rPr>
              <w:fldChar w:fldCharType="end"/>
            </w:r>
          </w:hyperlink>
        </w:p>
        <w:p w:rsidR="004B5D52" w:rsidRDefault="004B5D52">
          <w:r>
            <w:rPr>
              <w:b/>
              <w:bCs/>
              <w:noProof/>
            </w:rPr>
            <w:fldChar w:fldCharType="end"/>
          </w:r>
        </w:p>
      </w:sdtContent>
    </w:sdt>
    <w:p w:rsidR="00497B60" w:rsidRDefault="00497B60" w:rsidP="00497B60"/>
    <w:p w:rsidR="00497B60" w:rsidRDefault="00497B60" w:rsidP="00497B60"/>
    <w:p w:rsidR="00497B60" w:rsidRDefault="00497B60" w:rsidP="00497B60"/>
    <w:p w:rsidR="00497B60" w:rsidRDefault="00497B60" w:rsidP="00497B60"/>
    <w:p w:rsidR="00497B60" w:rsidRDefault="00497B60" w:rsidP="00497B60"/>
    <w:p w:rsidR="00497B60" w:rsidRDefault="00497B60" w:rsidP="00497B60"/>
    <w:p w:rsidR="00497B60" w:rsidRDefault="00497B60" w:rsidP="00497B60"/>
    <w:p w:rsidR="00497B60" w:rsidRDefault="00497B60" w:rsidP="00497B60"/>
    <w:p w:rsidR="00497B60" w:rsidRDefault="00497B60" w:rsidP="00497B60"/>
    <w:p w:rsidR="00497B60" w:rsidRDefault="00497B60" w:rsidP="00497B60"/>
    <w:p w:rsidR="00497B60" w:rsidRDefault="00497B60" w:rsidP="00497B60"/>
    <w:p w:rsidR="00497B60" w:rsidRDefault="00497B60" w:rsidP="00497B60"/>
    <w:p w:rsidR="00497B60" w:rsidRDefault="00497B60" w:rsidP="00497B60"/>
    <w:p w:rsidR="00497B60" w:rsidRDefault="00497B60" w:rsidP="00497B60"/>
    <w:p w:rsidR="00497B60" w:rsidRDefault="00497B60" w:rsidP="00497B60"/>
    <w:p w:rsidR="00497B60" w:rsidRDefault="00497B60" w:rsidP="00497B60"/>
    <w:p w:rsidR="00497B60" w:rsidRDefault="00497B60" w:rsidP="00497B60"/>
    <w:p w:rsidR="00497B60" w:rsidRDefault="00497B60" w:rsidP="00497B60">
      <w:pPr>
        <w:pStyle w:val="Heading1"/>
      </w:pPr>
      <w:bookmarkStart w:id="1" w:name="_Toc499872477"/>
      <w:r>
        <w:lastRenderedPageBreak/>
        <w:t>General project structure</w:t>
      </w:r>
      <w:bookmarkEnd w:id="1"/>
    </w:p>
    <w:p w:rsidR="00497B60" w:rsidRDefault="00497B60" w:rsidP="00497B60">
      <w:r>
        <w:t>The general project structure contains the following elements:</w:t>
      </w:r>
    </w:p>
    <w:p w:rsidR="00497B60" w:rsidRDefault="00497B60" w:rsidP="00497B60">
      <w:pPr>
        <w:pStyle w:val="ListParagraph"/>
        <w:numPr>
          <w:ilvl w:val="0"/>
          <w:numId w:val="27"/>
        </w:numPr>
      </w:pPr>
      <w:r>
        <w:t>Mobile application (IOS, Android)</w:t>
      </w:r>
    </w:p>
    <w:p w:rsidR="00497B60" w:rsidRDefault="00497B60" w:rsidP="00497B60">
      <w:pPr>
        <w:pStyle w:val="ListParagraph"/>
        <w:numPr>
          <w:ilvl w:val="0"/>
          <w:numId w:val="27"/>
        </w:numPr>
      </w:pPr>
      <w:r>
        <w:t>Web client</w:t>
      </w:r>
    </w:p>
    <w:p w:rsidR="00497B60" w:rsidRDefault="00497B60" w:rsidP="00497B60">
      <w:pPr>
        <w:pStyle w:val="ListParagraph"/>
        <w:numPr>
          <w:ilvl w:val="0"/>
          <w:numId w:val="27"/>
        </w:numPr>
      </w:pPr>
      <w:r>
        <w:t>Software Service System</w:t>
      </w:r>
    </w:p>
    <w:p w:rsidR="00497B60" w:rsidRDefault="00497B60" w:rsidP="00497B60">
      <w:pPr>
        <w:pStyle w:val="ListParagraph"/>
        <w:numPr>
          <w:ilvl w:val="0"/>
          <w:numId w:val="27"/>
        </w:numPr>
      </w:pPr>
      <w:r>
        <w:t>External Software Service Systems</w:t>
      </w:r>
    </w:p>
    <w:p w:rsidR="003610BD" w:rsidRDefault="00497B60" w:rsidP="00497B60">
      <w:r>
        <w:t>The idea behind the mentioned architecture is to have a mobile application, which can easily be installed on different smartphones</w:t>
      </w:r>
      <w:r w:rsidR="003610BD">
        <w:t xml:space="preserve">. The mobile application makes sure that the user can interact with the “Show-me” interface, making it possible to live-stream using the device camera. </w:t>
      </w:r>
    </w:p>
    <w:p w:rsidR="003610BD" w:rsidRDefault="003610BD" w:rsidP="00497B60">
      <w:r>
        <w:t xml:space="preserve">Videos, that are being live-streamed, can be watched through the web-client. Everyone can go to the specific page, log-in providing user credentials, and depending on their subscription – watch live videos. </w:t>
      </w:r>
    </w:p>
    <w:p w:rsidR="003610BD" w:rsidRDefault="003610BD" w:rsidP="00497B60">
      <w:r>
        <w:t>The whole software communication is handled inside the “Software Service System”. This is the place where the logic for live-streaming, authenticating, paying and other crucial processes, is stored.</w:t>
      </w:r>
    </w:p>
    <w:p w:rsidR="003610BD" w:rsidRDefault="003610BD" w:rsidP="00497B60">
      <w:r>
        <w:t>Last but not least, the project makes use of 3</w:t>
      </w:r>
      <w:r w:rsidRPr="003610BD">
        <w:rPr>
          <w:vertAlign w:val="superscript"/>
        </w:rPr>
        <w:t>rd</w:t>
      </w:r>
      <w:r>
        <w:t xml:space="preserve"> party services, such as “Bing Maps”, in order to be able to provide even better experience to the User.</w:t>
      </w:r>
    </w:p>
    <w:p w:rsidR="00497B60" w:rsidRPr="00497B60" w:rsidRDefault="00497B60" w:rsidP="00497B60">
      <w:r>
        <w:t xml:space="preserve">  </w:t>
      </w:r>
    </w:p>
    <w:p w:rsidR="00497B60" w:rsidRPr="00497B60" w:rsidRDefault="00497B60" w:rsidP="00497B60"/>
    <w:p w:rsidR="00497B60" w:rsidRPr="00497B60" w:rsidRDefault="00497B60" w:rsidP="00497B60"/>
    <w:p w:rsidR="00497B60" w:rsidRPr="00497B60" w:rsidRDefault="003610BD" w:rsidP="00497B60">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1228725</wp:posOffset>
                </wp:positionH>
                <wp:positionV relativeFrom="paragraph">
                  <wp:posOffset>120650</wp:posOffset>
                </wp:positionV>
                <wp:extent cx="819150" cy="676275"/>
                <wp:effectExtent l="0" t="0" r="19050" b="28575"/>
                <wp:wrapSquare wrapText="bothSides"/>
                <wp:docPr id="1" name="Frame 1"/>
                <wp:cNvGraphicFramePr/>
                <a:graphic xmlns:a="http://schemas.openxmlformats.org/drawingml/2006/main">
                  <a:graphicData uri="http://schemas.microsoft.com/office/word/2010/wordprocessingShape">
                    <wps:wsp>
                      <wps:cNvSpPr/>
                      <wps:spPr>
                        <a:xfrm>
                          <a:off x="0" y="0"/>
                          <a:ext cx="819150" cy="676275"/>
                        </a:xfrm>
                        <a:prstGeom prst="frame">
                          <a:avLst/>
                        </a:prstGeom>
                        <a:solidFill>
                          <a:schemeClr val="bg1">
                            <a:lumMod val="6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10BD" w:rsidRPr="003610BD" w:rsidRDefault="003610BD" w:rsidP="003610BD">
                            <w:pPr>
                              <w:rPr>
                                <w:color w:val="000000" w:themeColor="text1"/>
                              </w:rPr>
                            </w:pPr>
                            <w:r>
                              <w:rPr>
                                <w:color w:val="000000" w:themeColor="text1"/>
                              </w:rPr>
                              <w:t>Mobile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ame 1" o:spid="_x0000_s1026" style="position:absolute;margin-left:96.75pt;margin-top:9.5pt;width:64.5pt;height:53.2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819150,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" adj="-11796480,,5400" path="m,l819150,r,676275l,676275,,xm84534,84534r,507207l734616,591741r,-507207l84534,84534xe" fillcolor="#a5a5a5 [2092]" strokecolor="#7f7f7f [1612]" strokeweight="1pt">
                <v:stroke joinstyle="miter"/>
                <v:formulas/>
                <v:path arrowok="t" o:connecttype="custom" o:connectlocs="0,0;819150,0;819150,676275;0,676275;0,0;84534,84534;84534,591741;734616,591741;734616,84534;84534,84534" o:connectangles="0,0,0,0,0,0,0,0,0,0" textboxrect="0,0,819150,676275"/>
                <v:textbox>
                  <w:txbxContent>
                    <w:p w:rsidR="003610BD" w:rsidRPr="003610BD" w:rsidRDefault="003610BD" w:rsidP="003610BD">
                      <w:pPr>
                        <w:rPr>
                          <w:color w:val="000000" w:themeColor="text1"/>
                        </w:rPr>
                      </w:pPr>
                      <w:r>
                        <w:rPr>
                          <w:color w:val="000000" w:themeColor="text1"/>
                        </w:rPr>
                        <w:t>Mobile App</w:t>
                      </w:r>
                    </w:p>
                  </w:txbxContent>
                </v:textbox>
                <w10:wrap type="square"/>
              </v:shape>
            </w:pict>
          </mc:Fallback>
        </mc:AlternateContent>
      </w:r>
      <w:r>
        <w:rPr>
          <w:noProof/>
          <w:lang w:eastAsia="en-US"/>
        </w:rPr>
        <mc:AlternateContent>
          <mc:Choice Requires="wps">
            <w:drawing>
              <wp:anchor distT="0" distB="0" distL="114300" distR="114300" simplePos="0" relativeHeight="251661312" behindDoc="0" locked="0" layoutInCell="1" allowOverlap="1" wp14:anchorId="12C60BBC" wp14:editId="52BCEFEE">
                <wp:simplePos x="0" y="0"/>
                <wp:positionH relativeFrom="margin">
                  <wp:align>center</wp:align>
                </wp:positionH>
                <wp:positionV relativeFrom="paragraph">
                  <wp:posOffset>111125</wp:posOffset>
                </wp:positionV>
                <wp:extent cx="819150" cy="676275"/>
                <wp:effectExtent l="0" t="0" r="19050" b="28575"/>
                <wp:wrapSquare wrapText="bothSides"/>
                <wp:docPr id="2" name="Frame 2"/>
                <wp:cNvGraphicFramePr/>
                <a:graphic xmlns:a="http://schemas.openxmlformats.org/drawingml/2006/main">
                  <a:graphicData uri="http://schemas.microsoft.com/office/word/2010/wordprocessingShape">
                    <wps:wsp>
                      <wps:cNvSpPr/>
                      <wps:spPr>
                        <a:xfrm>
                          <a:off x="0" y="0"/>
                          <a:ext cx="819150" cy="676275"/>
                        </a:xfrm>
                        <a:prstGeom prst="frame">
                          <a:avLst/>
                        </a:prstGeom>
                        <a:solidFill>
                          <a:schemeClr val="bg1">
                            <a:lumMod val="6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10BD" w:rsidRPr="003610BD" w:rsidRDefault="003610BD" w:rsidP="003610BD">
                            <w:pPr>
                              <w:rPr>
                                <w:color w:val="000000" w:themeColor="text1"/>
                              </w:rPr>
                            </w:pPr>
                            <w:r>
                              <w:rPr>
                                <w:color w:val="000000" w:themeColor="text1"/>
                              </w:rPr>
                              <w:t>Web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C60BBC" id="Frame 2" o:spid="_x0000_s1027" style="position:absolute;margin-left:0;margin-top:8.75pt;width:64.5pt;height:53.25pt;z-index:251661312;visibility:visible;mso-wrap-style:square;mso-wrap-distance-left:9pt;mso-wrap-distance-top:0;mso-wrap-distance-right:9pt;mso-wrap-distance-bottom:0;mso-position-horizontal:center;mso-position-horizontal-relative:margin;mso-position-vertical:absolute;mso-position-vertical-relative:text;v-text-anchor:middle" coordsize="819150,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" adj="-11796480,,5400" path="m,l819150,r,676275l,676275,,xm84534,84534r,507207l734616,591741r,-507207l84534,84534xe" fillcolor="#a5a5a5 [2092]" strokecolor="#7f7f7f [1612]" strokeweight="1pt">
                <v:stroke joinstyle="miter"/>
                <v:formulas/>
                <v:path arrowok="t" o:connecttype="custom" o:connectlocs="0,0;819150,0;819150,676275;0,676275;0,0;84534,84534;84534,591741;734616,591741;734616,84534;84534,84534" o:connectangles="0,0,0,0,0,0,0,0,0,0" textboxrect="0,0,819150,676275"/>
                <v:textbox>
                  <w:txbxContent>
                    <w:p w:rsidR="003610BD" w:rsidRPr="003610BD" w:rsidRDefault="003610BD" w:rsidP="003610BD">
                      <w:pPr>
                        <w:rPr>
                          <w:color w:val="000000" w:themeColor="text1"/>
                        </w:rPr>
                      </w:pPr>
                      <w:r>
                        <w:rPr>
                          <w:color w:val="000000" w:themeColor="text1"/>
                        </w:rPr>
                        <w:t>Web Client</w:t>
                      </w:r>
                    </w:p>
                  </w:txbxContent>
                </v:textbox>
                <w10:wrap type="square" anchorx="margin"/>
              </v:shape>
            </w:pict>
          </mc:Fallback>
        </mc:AlternateContent>
      </w:r>
    </w:p>
    <w:p w:rsidR="00497B60" w:rsidRDefault="003610BD" w:rsidP="00497B60">
      <w:pPr>
        <w:tabs>
          <w:tab w:val="left" w:pos="7395"/>
        </w:tabs>
      </w:pPr>
      <w:r>
        <w:rPr>
          <w:noProof/>
          <w:lang w:eastAsia="en-US"/>
        </w:rPr>
        <mc:AlternateContent>
          <mc:Choice Requires="wps">
            <w:drawing>
              <wp:anchor distT="0" distB="0" distL="114300" distR="114300" simplePos="0" relativeHeight="251672576" behindDoc="0" locked="0" layoutInCell="1" allowOverlap="1" wp14:anchorId="092581AD" wp14:editId="7EEC9226">
                <wp:simplePos x="0" y="0"/>
                <wp:positionH relativeFrom="column">
                  <wp:posOffset>1343025</wp:posOffset>
                </wp:positionH>
                <wp:positionV relativeFrom="paragraph">
                  <wp:posOffset>1577975</wp:posOffset>
                </wp:positionV>
                <wp:extent cx="342900" cy="419100"/>
                <wp:effectExtent l="0" t="0" r="19050" b="19050"/>
                <wp:wrapNone/>
                <wp:docPr id="9" name="Straight Connector 9"/>
                <wp:cNvGraphicFramePr/>
                <a:graphic xmlns:a="http://schemas.openxmlformats.org/drawingml/2006/main">
                  <a:graphicData uri="http://schemas.microsoft.com/office/word/2010/wordprocessingShape">
                    <wps:wsp>
                      <wps:cNvCnPr/>
                      <wps:spPr>
                        <a:xfrm flipH="1">
                          <a:off x="0" y="0"/>
                          <a:ext cx="342900" cy="41910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F601E2" id="Straight Connector 9"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75pt,124.25pt" to="132.75pt,1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" strokecolor="#7f7f7f [1612]" strokeweight=".5pt">
                <v:stroke joinstyle="miter"/>
              </v:line>
            </w:pict>
          </mc:Fallback>
        </mc:AlternateContent>
      </w:r>
      <w:r>
        <w:rPr>
          <w:noProof/>
          <w:lang w:eastAsia="en-US"/>
        </w:rPr>
        <mc:AlternateContent>
          <mc:Choice Requires="wps">
            <w:drawing>
              <wp:anchor distT="0" distB="0" distL="114300" distR="114300" simplePos="0" relativeHeight="251670528" behindDoc="0" locked="0" layoutInCell="1" allowOverlap="1" wp14:anchorId="092581AD" wp14:editId="7EEC9226">
                <wp:simplePos x="0" y="0"/>
                <wp:positionH relativeFrom="column">
                  <wp:posOffset>2952750</wp:posOffset>
                </wp:positionH>
                <wp:positionV relativeFrom="paragraph">
                  <wp:posOffset>1581150</wp:posOffset>
                </wp:positionV>
                <wp:extent cx="266700" cy="38100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266700" cy="38100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D10E0B" id="Straight Connector 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32.5pt,124.5pt" to="253.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" strokecolor="#7f7f7f [1612]" strokeweight=".5pt">
                <v:stroke joinstyle="miter"/>
              </v:line>
            </w:pict>
          </mc:Fallback>
        </mc:AlternateContent>
      </w:r>
      <w:r>
        <w:rPr>
          <w:noProof/>
          <w:lang w:eastAsia="en-US"/>
        </w:rPr>
        <mc:AlternateContent>
          <mc:Choice Requires="wps">
            <w:drawing>
              <wp:anchor distT="0" distB="0" distL="114300" distR="114300" simplePos="0" relativeHeight="251668480" behindDoc="0" locked="0" layoutInCell="1" allowOverlap="1" wp14:anchorId="092581AD" wp14:editId="7EEC9226">
                <wp:simplePos x="0" y="0"/>
                <wp:positionH relativeFrom="column">
                  <wp:posOffset>2790825</wp:posOffset>
                </wp:positionH>
                <wp:positionV relativeFrom="paragraph">
                  <wp:posOffset>587374</wp:posOffset>
                </wp:positionV>
                <wp:extent cx="171450" cy="333375"/>
                <wp:effectExtent l="0" t="0" r="19050" b="28575"/>
                <wp:wrapNone/>
                <wp:docPr id="7" name="Straight Connector 7"/>
                <wp:cNvGraphicFramePr/>
                <a:graphic xmlns:a="http://schemas.openxmlformats.org/drawingml/2006/main">
                  <a:graphicData uri="http://schemas.microsoft.com/office/word/2010/wordprocessingShape">
                    <wps:wsp>
                      <wps:cNvCnPr/>
                      <wps:spPr>
                        <a:xfrm flipH="1">
                          <a:off x="0" y="0"/>
                          <a:ext cx="171450" cy="333375"/>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CDEE1D" id="Straight Connector 7"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75pt,46.25pt" to="233.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" strokecolor="#7f7f7f [1612]" strokeweight=".5pt">
                <v:stroke joinstyle="miter"/>
              </v:line>
            </w:pict>
          </mc:Fallback>
        </mc:AlternateContent>
      </w:r>
      <w:r>
        <w:rPr>
          <w:noProof/>
          <w:lang w:eastAsia="en-US"/>
        </w:rPr>
        <mc:AlternateContent>
          <mc:Choice Requires="wps">
            <w:drawing>
              <wp:anchor distT="0" distB="0" distL="114300" distR="114300" simplePos="0" relativeHeight="251666432" behindDoc="0" locked="0" layoutInCell="1" allowOverlap="1">
                <wp:simplePos x="0" y="0"/>
                <wp:positionH relativeFrom="column">
                  <wp:posOffset>1657350</wp:posOffset>
                </wp:positionH>
                <wp:positionV relativeFrom="paragraph">
                  <wp:posOffset>577850</wp:posOffset>
                </wp:positionV>
                <wp:extent cx="266700" cy="38100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266700" cy="38100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857F3B" id="Straight Connector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30.5pt,45.5pt" to="151.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" strokecolor="#7f7f7f [1612]" strokeweight=".5pt">
                <v:stroke joinstyle="miter"/>
              </v:line>
            </w:pict>
          </mc:Fallback>
        </mc:AlternateContent>
      </w:r>
      <w:r>
        <w:rPr>
          <w:noProof/>
          <w:lang w:eastAsia="en-US"/>
        </w:rPr>
        <mc:AlternateContent>
          <mc:Choice Requires="wps">
            <w:drawing>
              <wp:anchor distT="0" distB="0" distL="114300" distR="114300" simplePos="0" relativeHeight="251662336" behindDoc="1" locked="0" layoutInCell="1" allowOverlap="1">
                <wp:simplePos x="0" y="0"/>
                <wp:positionH relativeFrom="column">
                  <wp:posOffset>1752600</wp:posOffset>
                </wp:positionH>
                <wp:positionV relativeFrom="paragraph">
                  <wp:posOffset>1035050</wp:posOffset>
                </wp:positionV>
                <wp:extent cx="1209675" cy="714375"/>
                <wp:effectExtent l="0" t="0" r="28575" b="28575"/>
                <wp:wrapSquare wrapText="bothSides"/>
                <wp:docPr id="3" name="Flowchart: Multidocument 3"/>
                <wp:cNvGraphicFramePr/>
                <a:graphic xmlns:a="http://schemas.openxmlformats.org/drawingml/2006/main">
                  <a:graphicData uri="http://schemas.microsoft.com/office/word/2010/wordprocessingShape">
                    <wps:wsp>
                      <wps:cNvSpPr/>
                      <wps:spPr>
                        <a:xfrm>
                          <a:off x="0" y="0"/>
                          <a:ext cx="1209675" cy="714375"/>
                        </a:xfrm>
                        <a:prstGeom prst="flowChartMultidocument">
                          <a:avLst/>
                        </a:prstGeom>
                        <a:solidFill>
                          <a:schemeClr val="bg1">
                            <a:lumMod val="7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10BD" w:rsidRDefault="003610BD" w:rsidP="003610BD">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3" o:spid="_x0000_s1028" type="#_x0000_t115" style="position:absolute;margin-left:138pt;margin-top:81.5pt;width:95.25pt;height:56.2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" fillcolor="#bfbfbf [2412]" strokecolor="#7f7f7f [1612]" strokeweight="1pt">
                <v:textbox>
                  <w:txbxContent>
                    <w:p w:rsidR="003610BD" w:rsidRDefault="003610BD" w:rsidP="003610BD">
                      <w:pPr>
                        <w:jc w:val="center"/>
                      </w:pPr>
                      <w:r>
                        <w:t>System</w:t>
                      </w:r>
                    </w:p>
                  </w:txbxContent>
                </v:textbox>
                <w10:wrap type="square"/>
              </v:shape>
            </w:pict>
          </mc:Fallback>
        </mc:AlternateContent>
      </w:r>
      <w:r>
        <w:rPr>
          <w:noProof/>
          <w:lang w:eastAsia="en-US"/>
        </w:rPr>
        <mc:AlternateContent>
          <mc:Choice Requires="wps">
            <w:drawing>
              <wp:anchor distT="0" distB="0" distL="114300" distR="114300" simplePos="0" relativeHeight="251665408" behindDoc="0" locked="0" layoutInCell="1" allowOverlap="1" wp14:anchorId="3BFBC206" wp14:editId="444F360C">
                <wp:simplePos x="0" y="0"/>
                <wp:positionH relativeFrom="column">
                  <wp:posOffset>2914650</wp:posOffset>
                </wp:positionH>
                <wp:positionV relativeFrom="paragraph">
                  <wp:posOffset>2092325</wp:posOffset>
                </wp:positionV>
                <wp:extent cx="714375" cy="428625"/>
                <wp:effectExtent l="0" t="0" r="28575" b="28575"/>
                <wp:wrapSquare wrapText="bothSides"/>
                <wp:docPr id="5" name="Snip and Round Single Corner Rectangle 5"/>
                <wp:cNvGraphicFramePr/>
                <a:graphic xmlns:a="http://schemas.openxmlformats.org/drawingml/2006/main">
                  <a:graphicData uri="http://schemas.microsoft.com/office/word/2010/wordprocessingShape">
                    <wps:wsp>
                      <wps:cNvSpPr/>
                      <wps:spPr>
                        <a:xfrm>
                          <a:off x="0" y="0"/>
                          <a:ext cx="714375" cy="428625"/>
                        </a:xfrm>
                        <a:prstGeom prst="snipRoundRect">
                          <a:avLst/>
                        </a:prstGeom>
                        <a:solidFill>
                          <a:schemeClr val="bg1">
                            <a:lumMod val="7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10BD" w:rsidRDefault="003610BD" w:rsidP="003610BD">
                            <w:pPr>
                              <w:jc w:val="center"/>
                            </w:pPr>
                            <w:r>
                              <w:t>Bing Maps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BFBC206" id="Snip and Round Single Corner Rectangle 5" o:spid="_x0000_s1029" style="position:absolute;margin-left:229.5pt;margin-top:164.75pt;width:56.25pt;height:33.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14375,4286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" adj="-11796480,,5400" path="m71439,l642936,r71439,71439l714375,428625,,428625,,71439c,31984,31984,,71439,xe" fillcolor="#bfbfbf [2412]" strokecolor="#7f7f7f [1612]" strokeweight="1pt">
                <v:stroke joinstyle="miter"/>
                <v:formulas/>
                <v:path arrowok="t" o:connecttype="custom" o:connectlocs="71439,0;642936,0;714375,71439;714375,428625;0,428625;0,71439;71439,0" o:connectangles="0,0,0,0,0,0,0" textboxrect="0,0,714375,428625"/>
                <v:textbox>
                  <w:txbxContent>
                    <w:p w:rsidR="003610BD" w:rsidRDefault="003610BD" w:rsidP="003610BD">
                      <w:pPr>
                        <w:jc w:val="center"/>
                      </w:pPr>
                      <w:r>
                        <w:t>Bing Maps</w:t>
                      </w:r>
                    </w:p>
                  </w:txbxContent>
                </v:textbox>
                <w10:wrap type="square"/>
              </v:shape>
            </w:pict>
          </mc:Fallback>
        </mc:AlternateContent>
      </w:r>
      <w:r>
        <w:rPr>
          <w:noProof/>
          <w:lang w:eastAsia="en-US"/>
        </w:rPr>
        <mc:AlternateContent>
          <mc:Choice Requires="wps">
            <w:drawing>
              <wp:anchor distT="0" distB="0" distL="114300" distR="114300" simplePos="0" relativeHeight="251663360" behindDoc="0" locked="0" layoutInCell="1" allowOverlap="1">
                <wp:simplePos x="0" y="0"/>
                <wp:positionH relativeFrom="column">
                  <wp:posOffset>1047750</wp:posOffset>
                </wp:positionH>
                <wp:positionV relativeFrom="paragraph">
                  <wp:posOffset>2063750</wp:posOffset>
                </wp:positionV>
                <wp:extent cx="714375" cy="428625"/>
                <wp:effectExtent l="0" t="0" r="28575" b="28575"/>
                <wp:wrapSquare wrapText="bothSides"/>
                <wp:docPr id="4" name="Snip and Round Single Corner Rectangle 4"/>
                <wp:cNvGraphicFramePr/>
                <a:graphic xmlns:a="http://schemas.openxmlformats.org/drawingml/2006/main">
                  <a:graphicData uri="http://schemas.microsoft.com/office/word/2010/wordprocessingShape">
                    <wps:wsp>
                      <wps:cNvSpPr/>
                      <wps:spPr>
                        <a:xfrm>
                          <a:off x="0" y="0"/>
                          <a:ext cx="714375" cy="428625"/>
                        </a:xfrm>
                        <a:prstGeom prst="snipRoundRect">
                          <a:avLst/>
                        </a:prstGeom>
                        <a:solidFill>
                          <a:schemeClr val="bg1">
                            <a:lumMod val="7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10BD" w:rsidRDefault="003610BD" w:rsidP="003610BD">
                            <w:pPr>
                              <w:jc w:val="center"/>
                            </w:pPr>
                            <w:r>
                              <w:t>PayPal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Snip and Round Single Corner Rectangle 4" o:spid="_x0000_s1030" style="position:absolute;margin-left:82.5pt;margin-top:162.5pt;width:56.25pt;height:33.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14375,4286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" adj="-11796480,,5400" path="m71439,l642936,r71439,71439l714375,428625,,428625,,71439c,31984,31984,,71439,xe" fillcolor="#bfbfbf [2412]" strokecolor="#7f7f7f [1612]" strokeweight="1pt">
                <v:stroke joinstyle="miter"/>
                <v:formulas/>
                <v:path arrowok="t" o:connecttype="custom" o:connectlocs="71439,0;642936,0;714375,71439;714375,428625;0,428625;0,71439;71439,0" o:connectangles="0,0,0,0,0,0,0" textboxrect="0,0,714375,428625"/>
                <v:textbox>
                  <w:txbxContent>
                    <w:p w:rsidR="003610BD" w:rsidRDefault="003610BD" w:rsidP="003610BD">
                      <w:pPr>
                        <w:jc w:val="center"/>
                      </w:pPr>
                      <w:r>
                        <w:t>PayPal</w:t>
                      </w:r>
                    </w:p>
                  </w:txbxContent>
                </v:textbox>
                <w10:wrap type="square"/>
              </v:shape>
            </w:pict>
          </mc:Fallback>
        </mc:AlternateContent>
      </w:r>
      <w:r w:rsidR="00497B60">
        <w:tab/>
      </w:r>
    </w:p>
    <w:p w:rsidR="003610BD" w:rsidRDefault="003610BD" w:rsidP="00497B60">
      <w:pPr>
        <w:tabs>
          <w:tab w:val="left" w:pos="7395"/>
        </w:tabs>
      </w:pPr>
    </w:p>
    <w:p w:rsidR="003610BD" w:rsidRDefault="003610BD" w:rsidP="00497B60">
      <w:pPr>
        <w:tabs>
          <w:tab w:val="left" w:pos="7395"/>
        </w:tabs>
      </w:pPr>
    </w:p>
    <w:p w:rsidR="003610BD" w:rsidRDefault="003610BD" w:rsidP="00497B60">
      <w:pPr>
        <w:tabs>
          <w:tab w:val="left" w:pos="7395"/>
        </w:tabs>
      </w:pPr>
    </w:p>
    <w:p w:rsidR="003610BD" w:rsidRDefault="003610BD" w:rsidP="00497B60">
      <w:pPr>
        <w:tabs>
          <w:tab w:val="left" w:pos="7395"/>
        </w:tabs>
      </w:pPr>
    </w:p>
    <w:p w:rsidR="003610BD" w:rsidRDefault="003610BD" w:rsidP="00497B60">
      <w:pPr>
        <w:tabs>
          <w:tab w:val="left" w:pos="7395"/>
        </w:tabs>
      </w:pPr>
    </w:p>
    <w:p w:rsidR="003610BD" w:rsidRDefault="003610BD" w:rsidP="00497B60">
      <w:pPr>
        <w:tabs>
          <w:tab w:val="left" w:pos="7395"/>
        </w:tabs>
      </w:pPr>
    </w:p>
    <w:p w:rsidR="003610BD" w:rsidRDefault="003610BD" w:rsidP="00497B60">
      <w:pPr>
        <w:tabs>
          <w:tab w:val="left" w:pos="7395"/>
        </w:tabs>
      </w:pPr>
    </w:p>
    <w:p w:rsidR="003610BD" w:rsidRDefault="003610BD" w:rsidP="00497B60">
      <w:pPr>
        <w:tabs>
          <w:tab w:val="left" w:pos="7395"/>
        </w:tabs>
      </w:pPr>
    </w:p>
    <w:p w:rsidR="003610BD" w:rsidRDefault="003610BD" w:rsidP="00497B60">
      <w:pPr>
        <w:tabs>
          <w:tab w:val="left" w:pos="7395"/>
        </w:tabs>
      </w:pPr>
    </w:p>
    <w:p w:rsidR="003610BD" w:rsidRDefault="003610BD" w:rsidP="00497B60">
      <w:pPr>
        <w:tabs>
          <w:tab w:val="left" w:pos="7395"/>
        </w:tabs>
      </w:pPr>
    </w:p>
    <w:p w:rsidR="003610BD" w:rsidRDefault="003610BD" w:rsidP="003610BD">
      <w:pPr>
        <w:pStyle w:val="Heading1"/>
      </w:pPr>
      <w:bookmarkStart w:id="2" w:name="_Toc499872478"/>
      <w:r>
        <w:lastRenderedPageBreak/>
        <w:t>Mobile Application</w:t>
      </w:r>
      <w:bookmarkEnd w:id="2"/>
    </w:p>
    <w:p w:rsidR="003610BD" w:rsidRDefault="003610BD" w:rsidP="003610BD">
      <w:r>
        <w:t xml:space="preserve">The mobile application </w:t>
      </w:r>
      <w:r w:rsidR="000C72E3">
        <w:t xml:space="preserve">is developed for the two biggest platforms – Android and IOS. This enables more users to make use of what this project offers. </w:t>
      </w:r>
    </w:p>
    <w:p w:rsidR="000C72E3" w:rsidRDefault="000C72E3" w:rsidP="000C72E3">
      <w:pPr>
        <w:pStyle w:val="Heading2"/>
      </w:pPr>
      <w:bookmarkStart w:id="3" w:name="_Toc499872479"/>
      <w:r>
        <w:t>Android</w:t>
      </w:r>
      <w:bookmarkEnd w:id="3"/>
    </w:p>
    <w:p w:rsidR="000C72E3" w:rsidRDefault="000C72E3" w:rsidP="000C72E3">
      <w:r>
        <w:t xml:space="preserve">The application runs on Android version above 4.4 (KitKat). </w:t>
      </w:r>
    </w:p>
    <w:p w:rsidR="000C72E3" w:rsidRDefault="000C72E3" w:rsidP="000C72E3">
      <w:pPr>
        <w:pStyle w:val="Heading3"/>
      </w:pPr>
      <w:bookmarkStart w:id="4" w:name="_Toc499872480"/>
      <w:r>
        <w:t>Set-up and run in development environment</w:t>
      </w:r>
      <w:bookmarkEnd w:id="4"/>
    </w:p>
    <w:p w:rsidR="000C72E3" w:rsidRDefault="000C72E3" w:rsidP="000C72E3">
      <w:r>
        <w:t>In order to be able to set-up and run the application in development environment, one needs to install:</w:t>
      </w:r>
    </w:p>
    <w:p w:rsidR="000C72E3" w:rsidRDefault="000C72E3" w:rsidP="000C72E3">
      <w:pPr>
        <w:pStyle w:val="ListParagraph"/>
        <w:numPr>
          <w:ilvl w:val="0"/>
          <w:numId w:val="28"/>
        </w:numPr>
      </w:pPr>
      <w:r>
        <w:t>Android Studio</w:t>
      </w:r>
    </w:p>
    <w:p w:rsidR="000C72E3" w:rsidRDefault="000C72E3" w:rsidP="000C72E3">
      <w:pPr>
        <w:pStyle w:val="ListParagraph"/>
        <w:numPr>
          <w:ilvl w:val="0"/>
          <w:numId w:val="28"/>
        </w:numPr>
      </w:pPr>
      <w:r>
        <w:t>Android Device Manager</w:t>
      </w:r>
    </w:p>
    <w:p w:rsidR="000C72E3" w:rsidRDefault="000C72E3" w:rsidP="000C72E3">
      <w:r>
        <w:t>Once the required software is installed on a machine, the following steps need to be executed:</w:t>
      </w:r>
    </w:p>
    <w:p w:rsidR="000C72E3" w:rsidRDefault="000C72E3" w:rsidP="000C72E3">
      <w:pPr>
        <w:pStyle w:val="ListParagraph"/>
        <w:numPr>
          <w:ilvl w:val="0"/>
          <w:numId w:val="29"/>
        </w:numPr>
      </w:pPr>
      <w:r>
        <w:t>Get an Android device with OS version above 4.4 (KitKat)</w:t>
      </w:r>
    </w:p>
    <w:p w:rsidR="000C72E3" w:rsidRDefault="000C72E3" w:rsidP="000C72E3">
      <w:pPr>
        <w:pStyle w:val="ListParagraph"/>
        <w:numPr>
          <w:ilvl w:val="0"/>
          <w:numId w:val="29"/>
        </w:numPr>
      </w:pPr>
      <w:r>
        <w:t>Open settings of device and enable “USB-Debugging” option</w:t>
      </w:r>
    </w:p>
    <w:p w:rsidR="000C72E3" w:rsidRDefault="000C72E3" w:rsidP="000C72E3">
      <w:pPr>
        <w:pStyle w:val="ListParagraph"/>
        <w:numPr>
          <w:ilvl w:val="0"/>
          <w:numId w:val="29"/>
        </w:numPr>
      </w:pPr>
      <w:r>
        <w:t>Connect the device with the computer, using a USB cable</w:t>
      </w:r>
    </w:p>
    <w:p w:rsidR="000C72E3" w:rsidRDefault="000C72E3" w:rsidP="000C72E3">
      <w:pPr>
        <w:pStyle w:val="ListParagraph"/>
        <w:numPr>
          <w:ilvl w:val="0"/>
          <w:numId w:val="29"/>
        </w:numPr>
      </w:pPr>
      <w:r>
        <w:t>Wait for the installation of the drivers for the phone (Usually done automatically if the computer is connected to the internet, which should be the case always)</w:t>
      </w:r>
    </w:p>
    <w:p w:rsidR="000C72E3" w:rsidRDefault="000C72E3" w:rsidP="000C72E3">
      <w:pPr>
        <w:pStyle w:val="ListParagraph"/>
        <w:numPr>
          <w:ilvl w:val="0"/>
          <w:numId w:val="29"/>
        </w:numPr>
      </w:pPr>
      <w:r>
        <w:t>Open the Android Studio</w:t>
      </w:r>
    </w:p>
    <w:p w:rsidR="000C72E3" w:rsidRDefault="000C72E3" w:rsidP="000C72E3">
      <w:pPr>
        <w:pStyle w:val="ListParagraph"/>
        <w:numPr>
          <w:ilvl w:val="0"/>
          <w:numId w:val="29"/>
        </w:numPr>
      </w:pPr>
      <w:r>
        <w:t>Load the project</w:t>
      </w:r>
    </w:p>
    <w:p w:rsidR="000C72E3" w:rsidRDefault="000C72E3" w:rsidP="000C72E3">
      <w:pPr>
        <w:pStyle w:val="ListParagraph"/>
        <w:numPr>
          <w:ilvl w:val="0"/>
          <w:numId w:val="29"/>
        </w:numPr>
      </w:pPr>
      <w:r>
        <w:t>Build the project, specifying your device as output</w:t>
      </w:r>
    </w:p>
    <w:p w:rsidR="000C72E3" w:rsidRDefault="000C72E3" w:rsidP="000C72E3">
      <w:r>
        <w:t>The steps above should be detailed enough in order to get the application up and running on an Android device. Working on the project with different devices, we have found some issues, which would be nice to consider before trying to run the project:</w:t>
      </w:r>
    </w:p>
    <w:p w:rsidR="000C72E3" w:rsidRDefault="000C72E3" w:rsidP="000C72E3">
      <w:pPr>
        <w:pStyle w:val="ListParagraph"/>
        <w:numPr>
          <w:ilvl w:val="0"/>
          <w:numId w:val="30"/>
        </w:numPr>
      </w:pPr>
      <w:r>
        <w:t>Make sure that the Android device does not block camera and microphone usage for the application</w:t>
      </w:r>
    </w:p>
    <w:p w:rsidR="000C72E3" w:rsidRDefault="000C72E3" w:rsidP="000C72E3">
      <w:pPr>
        <w:pStyle w:val="ListParagraph"/>
        <w:numPr>
          <w:ilvl w:val="0"/>
          <w:numId w:val="30"/>
        </w:numPr>
      </w:pPr>
      <w:r>
        <w:t>Make sure that the Android device is connected to the internet and the application can use that connection</w:t>
      </w:r>
    </w:p>
    <w:p w:rsidR="000C72E3" w:rsidRDefault="000C72E3" w:rsidP="000C72E3">
      <w:r>
        <w:t>Any advices, useful tips and unclear topics are welcome to be discussed.</w:t>
      </w:r>
    </w:p>
    <w:p w:rsidR="000C72E3" w:rsidRDefault="000C72E3" w:rsidP="000C72E3"/>
    <w:p w:rsidR="000C72E3" w:rsidRDefault="000C72E3" w:rsidP="000C72E3"/>
    <w:p w:rsidR="000C72E3" w:rsidRDefault="000C72E3" w:rsidP="000C72E3"/>
    <w:p w:rsidR="000C72E3" w:rsidRDefault="000C72E3" w:rsidP="000C72E3"/>
    <w:p w:rsidR="000C72E3" w:rsidRDefault="000C72E3" w:rsidP="000C72E3"/>
    <w:p w:rsidR="000C72E3" w:rsidRDefault="000C72E3" w:rsidP="000C72E3"/>
    <w:p w:rsidR="000C72E3" w:rsidRDefault="000C72E3" w:rsidP="000C72E3"/>
    <w:p w:rsidR="000C72E3" w:rsidRDefault="000C72E3" w:rsidP="000C72E3">
      <w:pPr>
        <w:pStyle w:val="Heading2"/>
      </w:pPr>
      <w:bookmarkStart w:id="5" w:name="_Toc499872481"/>
      <w:r>
        <w:lastRenderedPageBreak/>
        <w:t>IOS</w:t>
      </w:r>
      <w:bookmarkStart w:id="6" w:name="_GoBack"/>
      <w:bookmarkEnd w:id="5"/>
      <w:bookmarkEnd w:id="6"/>
    </w:p>
    <w:p w:rsidR="000C72E3" w:rsidRDefault="000C72E3" w:rsidP="000C72E3">
      <w:r>
        <w:t xml:space="preserve">The application runs on </w:t>
      </w:r>
      <w:r>
        <w:t>the latest IOS versions</w:t>
      </w:r>
      <w:r>
        <w:t xml:space="preserve">. </w:t>
      </w:r>
    </w:p>
    <w:p w:rsidR="000C72E3" w:rsidRDefault="000C72E3" w:rsidP="000C72E3">
      <w:pPr>
        <w:pStyle w:val="Heading3"/>
      </w:pPr>
      <w:bookmarkStart w:id="7" w:name="_Toc499872482"/>
      <w:r>
        <w:t>Set-up and run in development environment</w:t>
      </w:r>
      <w:bookmarkEnd w:id="7"/>
    </w:p>
    <w:p w:rsidR="000C72E3" w:rsidRDefault="000C72E3" w:rsidP="000C72E3">
      <w:r>
        <w:t>In order to be able to set-up and run the application in development environment, one needs to install:</w:t>
      </w:r>
    </w:p>
    <w:p w:rsidR="000C72E3" w:rsidRDefault="000C72E3" w:rsidP="000C72E3">
      <w:pPr>
        <w:pStyle w:val="ListParagraph"/>
        <w:numPr>
          <w:ilvl w:val="0"/>
          <w:numId w:val="28"/>
        </w:numPr>
      </w:pPr>
      <w:r>
        <w:t>XCode from Mac application store</w:t>
      </w:r>
    </w:p>
    <w:p w:rsidR="000C72E3" w:rsidRDefault="000C72E3" w:rsidP="000C72E3">
      <w:pPr>
        <w:pStyle w:val="ListParagraph"/>
        <w:numPr>
          <w:ilvl w:val="0"/>
          <w:numId w:val="28"/>
        </w:numPr>
      </w:pPr>
      <w:r>
        <w:t xml:space="preserve">Cacao Pods using terminal </w:t>
      </w:r>
    </w:p>
    <w:p w:rsidR="000C72E3" w:rsidRDefault="000C72E3" w:rsidP="000C72E3">
      <w:r>
        <w:t>Once the required software is installed on a machine, the following steps need to be executed:</w:t>
      </w:r>
    </w:p>
    <w:p w:rsidR="00A030BD" w:rsidRDefault="000C72E3" w:rsidP="000C72E3">
      <w:pPr>
        <w:pStyle w:val="ListParagraph"/>
        <w:numPr>
          <w:ilvl w:val="0"/>
          <w:numId w:val="29"/>
        </w:numPr>
      </w:pPr>
      <w:r>
        <w:t xml:space="preserve">Get an </w:t>
      </w:r>
      <w:r w:rsidR="00A030BD">
        <w:t xml:space="preserve">IOS </w:t>
      </w:r>
      <w:r>
        <w:t>device with</w:t>
      </w:r>
      <w:r w:rsidR="00A030BD">
        <w:t xml:space="preserve"> one of the latest</w:t>
      </w:r>
      <w:r>
        <w:t xml:space="preserve"> OS version</w:t>
      </w:r>
      <w:r w:rsidR="00A030BD">
        <w:t>s</w:t>
      </w:r>
      <w:r>
        <w:t xml:space="preserve"> </w:t>
      </w:r>
    </w:p>
    <w:p w:rsidR="000C72E3" w:rsidRDefault="00A030BD" w:rsidP="00A030BD">
      <w:pPr>
        <w:pStyle w:val="ListParagraph"/>
        <w:numPr>
          <w:ilvl w:val="0"/>
          <w:numId w:val="29"/>
        </w:numPr>
      </w:pPr>
      <w:r>
        <w:t>Open workspace in XCode</w:t>
      </w:r>
    </w:p>
    <w:p w:rsidR="00A030BD" w:rsidRDefault="00A030BD" w:rsidP="00A030BD">
      <w:pPr>
        <w:pStyle w:val="ListParagraph"/>
        <w:numPr>
          <w:ilvl w:val="0"/>
          <w:numId w:val="29"/>
        </w:numPr>
      </w:pPr>
      <w:r>
        <w:t>Select your device as a target</w:t>
      </w:r>
    </w:p>
    <w:p w:rsidR="00A030BD" w:rsidRDefault="00A030BD" w:rsidP="00A030BD">
      <w:pPr>
        <w:pStyle w:val="ListParagraph"/>
        <w:numPr>
          <w:ilvl w:val="0"/>
          <w:numId w:val="29"/>
        </w:numPr>
      </w:pPr>
      <w:r>
        <w:t>Press “Play”</w:t>
      </w:r>
    </w:p>
    <w:p w:rsidR="000C72E3" w:rsidRDefault="000C72E3" w:rsidP="000C72E3">
      <w:r>
        <w:t xml:space="preserve">The steps above should be detailed enough in order to get the application up and running on an </w:t>
      </w:r>
      <w:r w:rsidR="00A030BD">
        <w:t>IOS</w:t>
      </w:r>
      <w:r>
        <w:t xml:space="preserve"> device. Working on the project with different devices, we have found some issues, which would be nice to consider before trying to run the project:</w:t>
      </w:r>
    </w:p>
    <w:p w:rsidR="000C72E3" w:rsidRDefault="000C72E3" w:rsidP="000C72E3">
      <w:pPr>
        <w:pStyle w:val="ListParagraph"/>
        <w:numPr>
          <w:ilvl w:val="0"/>
          <w:numId w:val="30"/>
        </w:numPr>
      </w:pPr>
      <w:r>
        <w:t xml:space="preserve">Make sure that the </w:t>
      </w:r>
      <w:r w:rsidR="00A030BD">
        <w:t>IOS</w:t>
      </w:r>
      <w:r>
        <w:t xml:space="preserve"> device does not block camera and microphone usage for the application</w:t>
      </w:r>
    </w:p>
    <w:p w:rsidR="000C72E3" w:rsidRDefault="000C72E3" w:rsidP="000C72E3">
      <w:pPr>
        <w:pStyle w:val="ListParagraph"/>
        <w:numPr>
          <w:ilvl w:val="0"/>
          <w:numId w:val="30"/>
        </w:numPr>
      </w:pPr>
      <w:r>
        <w:t xml:space="preserve">Make sure that the </w:t>
      </w:r>
      <w:r w:rsidR="00A030BD">
        <w:t>IOS</w:t>
      </w:r>
      <w:r>
        <w:t xml:space="preserve"> device is connected to the internet and the application can use that connection</w:t>
      </w:r>
    </w:p>
    <w:p w:rsidR="000C72E3" w:rsidRDefault="000C72E3" w:rsidP="000C72E3">
      <w:r>
        <w:t>Any advices, useful tips and unclear topics are welcome to be discussed.</w:t>
      </w:r>
    </w:p>
    <w:p w:rsidR="000C72E3" w:rsidRDefault="000C72E3" w:rsidP="000C72E3"/>
    <w:p w:rsidR="000C72E3" w:rsidRDefault="000C72E3" w:rsidP="000C72E3"/>
    <w:p w:rsidR="000C72E3" w:rsidRDefault="000C72E3" w:rsidP="000C72E3"/>
    <w:p w:rsidR="000C72E3" w:rsidRDefault="000C72E3" w:rsidP="000C72E3"/>
    <w:p w:rsidR="000C72E3" w:rsidRDefault="000C72E3" w:rsidP="000C72E3"/>
    <w:p w:rsidR="00A030BD" w:rsidRDefault="00A030BD" w:rsidP="000C72E3"/>
    <w:p w:rsidR="00A030BD" w:rsidRDefault="00A030BD" w:rsidP="000C72E3"/>
    <w:p w:rsidR="00A030BD" w:rsidRDefault="00A030BD" w:rsidP="000C72E3"/>
    <w:p w:rsidR="00A030BD" w:rsidRDefault="00A030BD" w:rsidP="000C72E3"/>
    <w:p w:rsidR="00A030BD" w:rsidRDefault="00A030BD" w:rsidP="000C72E3"/>
    <w:p w:rsidR="00A030BD" w:rsidRDefault="00A030BD" w:rsidP="000C72E3"/>
    <w:p w:rsidR="00A030BD" w:rsidRDefault="00A030BD" w:rsidP="000C72E3"/>
    <w:p w:rsidR="00A030BD" w:rsidRDefault="00A030BD" w:rsidP="00A030BD">
      <w:pPr>
        <w:pStyle w:val="Heading1"/>
      </w:pPr>
      <w:bookmarkStart w:id="8" w:name="_Toc499872483"/>
      <w:r>
        <w:lastRenderedPageBreak/>
        <w:t>Web Client</w:t>
      </w:r>
      <w:bookmarkEnd w:id="8"/>
    </w:p>
    <w:p w:rsidR="00567E8C" w:rsidRDefault="00567E8C" w:rsidP="00567E8C">
      <w:r>
        <w:t>The web client is an application, which runs on a browser. It has been developed using React JavaScript Framework.</w:t>
      </w:r>
    </w:p>
    <w:p w:rsidR="00567E8C" w:rsidRDefault="00567E8C" w:rsidP="00567E8C">
      <w:pPr>
        <w:pStyle w:val="Heading3"/>
      </w:pPr>
      <w:bookmarkStart w:id="9" w:name="_Toc499872484"/>
      <w:r>
        <w:t>Set-up and run in development environment</w:t>
      </w:r>
      <w:bookmarkEnd w:id="9"/>
    </w:p>
    <w:p w:rsidR="00567E8C" w:rsidRDefault="00567E8C" w:rsidP="00567E8C">
      <w:r>
        <w:t>In order to run the application in development environment, one needs to make sure that the following tools are installed:</w:t>
      </w:r>
    </w:p>
    <w:p w:rsidR="00567E8C" w:rsidRDefault="00567E8C" w:rsidP="00567E8C">
      <w:pPr>
        <w:pStyle w:val="ListParagraph"/>
        <w:numPr>
          <w:ilvl w:val="0"/>
          <w:numId w:val="31"/>
        </w:numPr>
      </w:pPr>
      <w:r>
        <w:t>Node JavaScript Framework, together with the NPM package manager</w:t>
      </w:r>
    </w:p>
    <w:p w:rsidR="00567E8C" w:rsidRDefault="00567E8C" w:rsidP="00567E8C">
      <w:pPr>
        <w:pStyle w:val="ListParagraph"/>
        <w:numPr>
          <w:ilvl w:val="0"/>
          <w:numId w:val="31"/>
        </w:numPr>
      </w:pPr>
      <w:r>
        <w:t>Any text editor (Better use IDE, such as WebStorm, Visual Studio Code)</w:t>
      </w:r>
    </w:p>
    <w:p w:rsidR="00567E8C" w:rsidRDefault="00567E8C" w:rsidP="00567E8C">
      <w:r>
        <w:t>Once the required software is installed, the next steps are as following:</w:t>
      </w:r>
    </w:p>
    <w:p w:rsidR="00567E8C" w:rsidRDefault="00567E8C" w:rsidP="00567E8C">
      <w:pPr>
        <w:pStyle w:val="ListParagraph"/>
        <w:numPr>
          <w:ilvl w:val="0"/>
          <w:numId w:val="32"/>
        </w:numPr>
      </w:pPr>
      <w:r>
        <w:t>Get the source code of the specified repository</w:t>
      </w:r>
    </w:p>
    <w:p w:rsidR="00567E8C" w:rsidRDefault="00567E8C" w:rsidP="00567E8C">
      <w:pPr>
        <w:pStyle w:val="ListParagraph"/>
      </w:pPr>
      <w:hyperlink r:id="rId8" w:history="1">
        <w:r w:rsidRPr="00C71DE0">
          <w:rPr>
            <w:rStyle w:val="Hyperlink"/>
          </w:rPr>
          <w:t>https://github.com/bloslo/show-me</w:t>
        </w:r>
      </w:hyperlink>
    </w:p>
    <w:p w:rsidR="00567E8C" w:rsidRDefault="00567E8C" w:rsidP="00567E8C">
      <w:pPr>
        <w:pStyle w:val="ListParagraph"/>
        <w:numPr>
          <w:ilvl w:val="0"/>
          <w:numId w:val="32"/>
        </w:numPr>
      </w:pPr>
      <w:r>
        <w:t>Run `npm-install` inside the directory, in order to get all the external dependencies</w:t>
      </w:r>
    </w:p>
    <w:p w:rsidR="00567E8C" w:rsidRDefault="00567E8C" w:rsidP="00567E8C">
      <w:pPr>
        <w:pStyle w:val="ListParagraph"/>
        <w:numPr>
          <w:ilvl w:val="0"/>
          <w:numId w:val="32"/>
        </w:numPr>
      </w:pPr>
      <w:r>
        <w:t>Run `npm start`</w:t>
      </w:r>
    </w:p>
    <w:p w:rsidR="0061583D" w:rsidRDefault="0061583D" w:rsidP="0061583D">
      <w:r>
        <w:t>After the procedure started by the last command finishes, a web browser will open, loading the web application. Any changes on the code will automatically trigger a refresh on the page.</w:t>
      </w:r>
    </w:p>
    <w:p w:rsidR="000C72E3" w:rsidRDefault="0061583D" w:rsidP="000C72E3">
      <w:r>
        <w:t>Any advices, useful tips and unclear topics are welcome to be discussed.</w:t>
      </w:r>
    </w:p>
    <w:p w:rsidR="00BC348B" w:rsidRDefault="00BC348B" w:rsidP="000C72E3"/>
    <w:p w:rsidR="00BC348B" w:rsidRDefault="00BC348B" w:rsidP="000C72E3"/>
    <w:p w:rsidR="00BC348B" w:rsidRDefault="00BC348B" w:rsidP="000C72E3"/>
    <w:p w:rsidR="00BC348B" w:rsidRDefault="00BC348B" w:rsidP="000C72E3"/>
    <w:p w:rsidR="00BC348B" w:rsidRDefault="00BC348B" w:rsidP="000C72E3"/>
    <w:p w:rsidR="00BC348B" w:rsidRDefault="00BC348B" w:rsidP="000C72E3"/>
    <w:p w:rsidR="00BC348B" w:rsidRDefault="00BC348B" w:rsidP="000C72E3"/>
    <w:p w:rsidR="00BC348B" w:rsidRDefault="00BC348B" w:rsidP="000C72E3"/>
    <w:p w:rsidR="00BC348B" w:rsidRDefault="00BC348B" w:rsidP="000C72E3"/>
    <w:p w:rsidR="00BC348B" w:rsidRDefault="00BC348B" w:rsidP="000C72E3"/>
    <w:p w:rsidR="00BC348B" w:rsidRDefault="00BC348B" w:rsidP="000C72E3"/>
    <w:p w:rsidR="00BC348B" w:rsidRDefault="00BC348B" w:rsidP="000C72E3"/>
    <w:p w:rsidR="00BC348B" w:rsidRDefault="00BC348B" w:rsidP="000C72E3"/>
    <w:p w:rsidR="00BC348B" w:rsidRDefault="00BC348B" w:rsidP="000C72E3"/>
    <w:p w:rsidR="00BC348B" w:rsidRDefault="00BC348B" w:rsidP="000C72E3"/>
    <w:p w:rsidR="00BC348B" w:rsidRDefault="00BC348B" w:rsidP="00BC348B">
      <w:pPr>
        <w:pStyle w:val="Heading1"/>
      </w:pPr>
      <w:bookmarkStart w:id="10" w:name="_Toc499872485"/>
      <w:r>
        <w:lastRenderedPageBreak/>
        <w:t>Software Service System</w:t>
      </w:r>
      <w:bookmarkEnd w:id="10"/>
    </w:p>
    <w:p w:rsidR="00BC348B" w:rsidRDefault="00BC348B" w:rsidP="00BC348B">
      <w:r>
        <w:t>This component contains all the services, which are being used inside the project. Services such as payment, authentication, and live-streaming are being handled inside the current software component. All the services run under Node JavaScript development environment, using Docker containers.</w:t>
      </w:r>
    </w:p>
    <w:p w:rsidR="00BC348B" w:rsidRDefault="00BC348B" w:rsidP="00BC348B">
      <w:pPr>
        <w:pStyle w:val="Heading3"/>
      </w:pPr>
      <w:bookmarkStart w:id="11" w:name="_Toc499872486"/>
      <w:r>
        <w:t>Set-up and run in development environment</w:t>
      </w:r>
      <w:bookmarkEnd w:id="11"/>
    </w:p>
    <w:p w:rsidR="00BC348B" w:rsidRDefault="00BC348B" w:rsidP="00BC348B">
      <w:r>
        <w:t>In order to run in development environment, one needs to have the following software installed</w:t>
      </w:r>
    </w:p>
    <w:p w:rsidR="00BC348B" w:rsidRDefault="00BC348B" w:rsidP="00BC348B">
      <w:pPr>
        <w:pStyle w:val="ListParagraph"/>
        <w:numPr>
          <w:ilvl w:val="0"/>
          <w:numId w:val="33"/>
        </w:numPr>
      </w:pPr>
      <w:r>
        <w:t>Node JavaScript Framework, together with NPM as package manager</w:t>
      </w:r>
    </w:p>
    <w:p w:rsidR="00BC348B" w:rsidRDefault="00BC348B" w:rsidP="00BC348B">
      <w:pPr>
        <w:pStyle w:val="ListParagraph"/>
        <w:numPr>
          <w:ilvl w:val="0"/>
          <w:numId w:val="33"/>
        </w:numPr>
      </w:pPr>
      <w:r>
        <w:t>Docker</w:t>
      </w:r>
    </w:p>
    <w:p w:rsidR="00BC348B" w:rsidRDefault="00BC348B" w:rsidP="00BC348B">
      <w:r>
        <w:t>After getting the needed software, the following steps are to be done in order to get the services running locally:</w:t>
      </w:r>
    </w:p>
    <w:p w:rsidR="00BC348B" w:rsidRDefault="00BC348B" w:rsidP="00BC348B">
      <w:pPr>
        <w:pStyle w:val="ListParagraph"/>
        <w:numPr>
          <w:ilvl w:val="0"/>
          <w:numId w:val="34"/>
        </w:numPr>
      </w:pPr>
      <w:r>
        <w:t>Get the source code from GitHub</w:t>
      </w:r>
    </w:p>
    <w:p w:rsidR="00BC348B" w:rsidRDefault="00BC348B" w:rsidP="00BC348B">
      <w:pPr>
        <w:pStyle w:val="ListParagraph"/>
      </w:pPr>
      <w:hyperlink r:id="rId9" w:history="1">
        <w:r w:rsidRPr="00C71DE0">
          <w:rPr>
            <w:rStyle w:val="Hyperlink"/>
          </w:rPr>
          <w:t>https://github.com/bilgeryahov/ProEP_DockerContainerServices</w:t>
        </w:r>
      </w:hyperlink>
    </w:p>
    <w:p w:rsidR="00BC348B" w:rsidRDefault="00BC348B" w:rsidP="00BC348B">
      <w:pPr>
        <w:pStyle w:val="ListParagraph"/>
        <w:numPr>
          <w:ilvl w:val="0"/>
          <w:numId w:val="34"/>
        </w:numPr>
      </w:pPr>
      <w:r>
        <w:t>Run `npm-install` inside the directory, in order to get all the external dependencies</w:t>
      </w:r>
    </w:p>
    <w:p w:rsidR="00BC348B" w:rsidRDefault="00BC348B" w:rsidP="00BC348B">
      <w:pPr>
        <w:pStyle w:val="ListParagraph"/>
        <w:numPr>
          <w:ilvl w:val="0"/>
          <w:numId w:val="34"/>
        </w:numPr>
      </w:pPr>
      <w:r>
        <w:t xml:space="preserve">In order to run the services, use the command </w:t>
      </w:r>
    </w:p>
    <w:p w:rsidR="00BC348B" w:rsidRDefault="00BC348B" w:rsidP="00BC348B">
      <w:pPr>
        <w:pStyle w:val="ListParagraph"/>
      </w:pPr>
      <w:r>
        <w:t>`</w:t>
      </w:r>
      <w:r w:rsidRPr="00BC348B">
        <w:t>docker-compose build &amp;&amp; docker-compose up</w:t>
      </w:r>
      <w:r>
        <w:t>`</w:t>
      </w:r>
    </w:p>
    <w:p w:rsidR="00BC348B" w:rsidRDefault="00BC348B" w:rsidP="00BC348B">
      <w:r>
        <w:t>Following the above mentioned steps, need to make sure that the services are up and running on the local machine.</w:t>
      </w:r>
    </w:p>
    <w:p w:rsidR="00BC348B" w:rsidRPr="00BC348B" w:rsidRDefault="00BC348B" w:rsidP="00BC348B">
      <w:r>
        <w:t>Any advices, useful tips and unclear topics are welcome to be discussed</w:t>
      </w:r>
      <w:r>
        <w:t>.</w:t>
      </w:r>
    </w:p>
    <w:sectPr w:rsidR="00BC348B" w:rsidRPr="00BC348B" w:rsidSect="000A0F9B">
      <w:footerReference w:type="default" r:id="rId10"/>
      <w:footerReference w:type="firs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C2C" w:rsidRDefault="00F07C2C">
      <w:pPr>
        <w:spacing w:after="0" w:line="240" w:lineRule="auto"/>
      </w:pPr>
      <w:r>
        <w:separator/>
      </w:r>
    </w:p>
  </w:endnote>
  <w:endnote w:type="continuationSeparator" w:id="0">
    <w:p w:rsidR="00F07C2C" w:rsidRDefault="00F07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7964975"/>
      <w:docPartObj>
        <w:docPartGallery w:val="Page Numbers (Bottom of Page)"/>
        <w:docPartUnique/>
      </w:docPartObj>
    </w:sdtPr>
    <w:sdtEndPr>
      <w:rPr>
        <w:noProof/>
      </w:rPr>
    </w:sdtEndPr>
    <w:sdtContent>
      <w:p w:rsidR="0013591F" w:rsidRDefault="000A0F9B">
        <w:pPr>
          <w:pStyle w:val="Footer"/>
        </w:pPr>
        <w:r>
          <w:fldChar w:fldCharType="begin"/>
        </w:r>
        <w:r>
          <w:instrText xml:space="preserve"> PAGE   \* MERGEFORMAT </w:instrText>
        </w:r>
        <w:r>
          <w:fldChar w:fldCharType="separate"/>
        </w:r>
        <w:r w:rsidR="004B5D52">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7B60" w:rsidRDefault="00497B60">
    <w:pPr>
      <w:pStyle w:val="Footer"/>
    </w:pPr>
    <w:r>
      <w:t>Fontys University of Applied Sciences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C2C" w:rsidRDefault="00F07C2C">
      <w:pPr>
        <w:spacing w:after="0" w:line="240" w:lineRule="auto"/>
      </w:pPr>
      <w:r>
        <w:separator/>
      </w:r>
    </w:p>
  </w:footnote>
  <w:footnote w:type="continuationSeparator" w:id="0">
    <w:p w:rsidR="00F07C2C" w:rsidRDefault="00F07C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830F4"/>
    <w:multiLevelType w:val="hybridMultilevel"/>
    <w:tmpl w:val="63065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7301BA"/>
    <w:multiLevelType w:val="hybridMultilevel"/>
    <w:tmpl w:val="F1700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2565F4"/>
    <w:multiLevelType w:val="hybridMultilevel"/>
    <w:tmpl w:val="06880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3D0D5E"/>
    <w:multiLevelType w:val="hybridMultilevel"/>
    <w:tmpl w:val="018A5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9F1D12"/>
    <w:multiLevelType w:val="hybridMultilevel"/>
    <w:tmpl w:val="CC10F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333161"/>
    <w:multiLevelType w:val="hybridMultilevel"/>
    <w:tmpl w:val="E4F8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0B3D92"/>
    <w:multiLevelType w:val="hybridMultilevel"/>
    <w:tmpl w:val="9CD2C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8" w15:restartNumberingAfterBreak="0">
    <w:nsid w:val="4BA544FC"/>
    <w:multiLevelType w:val="hybridMultilevel"/>
    <w:tmpl w:val="6CAC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7"/>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22"/>
  </w:num>
  <w:num w:numId="14">
    <w:abstractNumId w:val="21"/>
  </w:num>
  <w:num w:numId="15">
    <w:abstractNumId w:val="23"/>
  </w:num>
  <w:num w:numId="16">
    <w:abstractNumId w:val="19"/>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3"/>
  </w:num>
  <w:num w:numId="30">
    <w:abstractNumId w:val="12"/>
  </w:num>
  <w:num w:numId="31">
    <w:abstractNumId w:val="18"/>
  </w:num>
  <w:num w:numId="32">
    <w:abstractNumId w:val="15"/>
  </w:num>
  <w:num w:numId="33">
    <w:abstractNumId w:val="14"/>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B60"/>
    <w:rsid w:val="000A0F9B"/>
    <w:rsid w:val="000C72E3"/>
    <w:rsid w:val="00123E1E"/>
    <w:rsid w:val="0013591F"/>
    <w:rsid w:val="00216BF8"/>
    <w:rsid w:val="0024640E"/>
    <w:rsid w:val="002C1B16"/>
    <w:rsid w:val="003610BD"/>
    <w:rsid w:val="00497B60"/>
    <w:rsid w:val="004B5D52"/>
    <w:rsid w:val="00567E8C"/>
    <w:rsid w:val="0061583D"/>
    <w:rsid w:val="00771F16"/>
    <w:rsid w:val="0078294C"/>
    <w:rsid w:val="008B6008"/>
    <w:rsid w:val="00971DEC"/>
    <w:rsid w:val="00A030BD"/>
    <w:rsid w:val="00B64B70"/>
    <w:rsid w:val="00B66857"/>
    <w:rsid w:val="00BA3B94"/>
    <w:rsid w:val="00BC348B"/>
    <w:rsid w:val="00C07BE9"/>
    <w:rsid w:val="00F07C2C"/>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015C64-1A02-44CA-9374-3B277146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character" w:styleId="FootnoteReference">
    <w:name w:val="footnote reference"/>
    <w:basedOn w:val="DefaultParagraphFont"/>
    <w:uiPriority w:val="99"/>
    <w:semiHidden/>
    <w:unhideWhenUsed/>
    <w:rsid w:val="00497B60"/>
    <w:rPr>
      <w:vertAlign w:val="superscript"/>
    </w:rPr>
  </w:style>
  <w:style w:type="paragraph" w:styleId="ListParagraph">
    <w:name w:val="List Paragraph"/>
    <w:basedOn w:val="Normal"/>
    <w:uiPriority w:val="34"/>
    <w:unhideWhenUsed/>
    <w:qFormat/>
    <w:rsid w:val="00497B60"/>
    <w:pPr>
      <w:ind w:left="720"/>
      <w:contextualSpacing/>
    </w:pPr>
  </w:style>
  <w:style w:type="paragraph" w:styleId="TOC1">
    <w:name w:val="toc 1"/>
    <w:basedOn w:val="Normal"/>
    <w:next w:val="Normal"/>
    <w:autoRedefine/>
    <w:uiPriority w:val="39"/>
    <w:unhideWhenUsed/>
    <w:rsid w:val="004B5D52"/>
    <w:pPr>
      <w:spacing w:after="100"/>
    </w:pPr>
  </w:style>
  <w:style w:type="paragraph" w:styleId="TOC2">
    <w:name w:val="toc 2"/>
    <w:basedOn w:val="Normal"/>
    <w:next w:val="Normal"/>
    <w:autoRedefine/>
    <w:uiPriority w:val="39"/>
    <w:unhideWhenUsed/>
    <w:rsid w:val="004B5D52"/>
    <w:pPr>
      <w:spacing w:after="100"/>
      <w:ind w:left="220"/>
    </w:pPr>
  </w:style>
  <w:style w:type="paragraph" w:styleId="TOC3">
    <w:name w:val="toc 3"/>
    <w:basedOn w:val="Normal"/>
    <w:next w:val="Normal"/>
    <w:autoRedefine/>
    <w:uiPriority w:val="39"/>
    <w:unhideWhenUsed/>
    <w:rsid w:val="004B5D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oslo/show-me"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bilgeryahov/ProEP_DockerContainerService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ger\AppData\Roaming\Microsoft\Templates\Spec%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66C"/>
    <w:rsid w:val="00AA1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1A6B3133124C40AB6BFA1DD17A8049">
    <w:name w:val="0D1A6B3133124C40AB6BFA1DD17A8049"/>
  </w:style>
  <w:style w:type="paragraph" w:customStyle="1" w:styleId="F7EA944A8C694EF4B2786121319A336E">
    <w:name w:val="F7EA944A8C694EF4B2786121319A336E"/>
  </w:style>
  <w:style w:type="paragraph" w:customStyle="1" w:styleId="79065EB8584F416E8D828048DB57B10D">
    <w:name w:val="79065EB8584F416E8D828048DB57B1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2AF26-D1BC-4EFA-91E5-577551C61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52</TotalTime>
  <Pages>7</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Bilger</dc:creator>
  <cp:keywords/>
  <dc:description/>
  <cp:lastModifiedBy>Bilger Yahov</cp:lastModifiedBy>
  <cp:revision>4</cp:revision>
  <dcterms:created xsi:type="dcterms:W3CDTF">2017-12-01T04:28:00Z</dcterms:created>
  <dcterms:modified xsi:type="dcterms:W3CDTF">2017-12-01T05:20:00Z</dcterms:modified>
</cp:coreProperties>
</file>